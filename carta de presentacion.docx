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009"/>
        <w:gridCol w:w="4313"/>
      </w:tblGrid>
      <w:tr w:rsidR="00FC03C6" w:rsidRPr="00A85B6F" w14:paraId="64B844C2" w14:textId="77777777" w:rsidTr="00346ED4">
        <w:tc>
          <w:tcPr>
            <w:tcW w:w="6204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6189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6189"/>
            </w:tblGrid>
            <w:tr w:rsidR="00FC03C6" w:rsidRPr="00A85B6F" w14:paraId="5F0F6CE2" w14:textId="77777777" w:rsidTr="0059680C">
              <w:trPr>
                <w:trHeight w:hRule="exact" w:val="216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p w14:paraId="20EB82C1" w14:textId="24139FCA" w:rsidR="00FC03C6" w:rsidRPr="00A85B6F" w:rsidRDefault="008A09DB" w:rsidP="00346ED4">
                  <w:pPr>
                    <w:pStyle w:val="Ttulo1"/>
                  </w:pPr>
                  <w:sdt>
                    <w:sdtPr>
                      <w:alias w:val="Escriba el nombre del destinatario:"/>
                      <w:tag w:val="Escriba el nombre del destinatario:"/>
                      <w:id w:val="2044861746"/>
                      <w:placeholder>
                        <w:docPart w:val="7B283E80123E4CF8A2179F3EBE9B1F58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1C6146">
                        <w:t>GERARDO RAMIREZ ORTEGA</w:t>
                      </w:r>
                    </w:sdtContent>
                  </w:sdt>
                </w:p>
                <w:p w14:paraId="0603E907" w14:textId="4CC5B306" w:rsidR="00FC03C6" w:rsidRPr="00A85B6F" w:rsidRDefault="001C6146" w:rsidP="00346ED4">
                  <w:pPr>
                    <w:pStyle w:val="Ttulo2"/>
                  </w:pPr>
                  <w:r>
                    <w:t>CONTADORA</w:t>
                  </w:r>
                  <w:r>
                    <w:rPr>
                      <w:lang w:bidi="es-ES"/>
                    </w:rPr>
                    <w:t xml:space="preserve"> </w:t>
                  </w:r>
                  <w:r w:rsidR="00FC03C6">
                    <w:rPr>
                      <w:lang w:bidi="es-ES"/>
                    </w:rPr>
                    <w:t xml:space="preserve">| </w:t>
                  </w:r>
                  <w:r>
                    <w:t>ARTICULOS CIELO</w:t>
                  </w:r>
                  <w:r w:rsidR="00FC03C6">
                    <w:rPr>
                      <w:lang w:bidi="es-ES"/>
                    </w:rPr>
                    <w:t xml:space="preserve"> | </w:t>
                  </w:r>
                  <w:r>
                    <w:t>COL. CENTRO CDMX</w:t>
                  </w:r>
                  <w:r w:rsidR="00FC03C6">
                    <w:rPr>
                      <w:lang w:bidi="es-ES"/>
                    </w:rPr>
                    <w:t xml:space="preserve"> | </w:t>
                  </w:r>
                  <w:r>
                    <w:t>CDMX 57896</w:t>
                  </w:r>
                </w:p>
              </w:tc>
            </w:tr>
            <w:tr w:rsidR="00FC03C6" w:rsidRPr="00A85B6F" w14:paraId="7C994B3A" w14:textId="77777777" w:rsidTr="0059680C">
              <w:trPr>
                <w:trHeight w:val="806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14:paraId="6DD114E8" w14:textId="42BA887A" w:rsidR="00FC03C6" w:rsidRDefault="001C6146" w:rsidP="00346ED4">
                  <w:pPr>
                    <w:pStyle w:val="Fecha"/>
                  </w:pPr>
                  <w:r>
                    <w:t>09/SEP/2025</w:t>
                  </w:r>
                </w:p>
                <w:p w14:paraId="091BFD53" w14:textId="4F24CD66" w:rsidR="00FC03C6" w:rsidRDefault="00FC03C6" w:rsidP="00346ED4">
                  <w:pPr>
                    <w:pStyle w:val="Saludo"/>
                  </w:pPr>
                  <w:r>
                    <w:rPr>
                      <w:lang w:bidi="es-ES"/>
                    </w:rPr>
                    <w:t xml:space="preserve">Estimado/a </w:t>
                  </w:r>
                  <w:sdt>
                    <w:sdtPr>
                      <w:alias w:val="Escriba el nombre del destinatario:"/>
                      <w:tag w:val="Escriba el nombre del destinatario:"/>
                      <w:id w:val="-326743932"/>
                      <w:placeholder>
                        <w:docPart w:val="EAB9E2799CD9420C8351921C8797D727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1C6146">
                        <w:t>GERARDO RAMIREZ ORTEGA</w:t>
                      </w:r>
                    </w:sdtContent>
                  </w:sdt>
                  <w:r>
                    <w:rPr>
                      <w:lang w:bidi="es-ES"/>
                    </w:rPr>
                    <w:t>:</w:t>
                  </w:r>
                </w:p>
                <w:p w14:paraId="29B06B98" w14:textId="26FE405D" w:rsidR="00FC03C6" w:rsidRDefault="001C6146" w:rsidP="001C6146">
                  <w:r>
                    <w:t xml:space="preserve">Escribo por medio de esta carta mi postulación a la vacante de gerente publicada en su </w:t>
                  </w:r>
                  <w:r w:rsidR="0018108F">
                    <w:t>página</w:t>
                  </w:r>
                  <w:r>
                    <w:t xml:space="preserve"> web, soy egresada de la carrera de contador </w:t>
                  </w:r>
                  <w:r w:rsidR="0018108F">
                    <w:t xml:space="preserve">público. </w:t>
                  </w:r>
                </w:p>
                <w:p w14:paraId="44393A8F" w14:textId="78D54C70" w:rsidR="0018108F" w:rsidRDefault="0018108F" w:rsidP="001C6146">
                  <w:r>
                    <w:t xml:space="preserve">Tengo experiencia en el campo de contador, eh manejado la contaduría de empresas pequeñas y medianas, desarrollando habilidades como la buena comunicación, manejo de finanzas, contratos como seguros, facturas, en general administración y realización de estados financieros. Llevando a las empresas a un exitoso desarrollo económico. </w:t>
                  </w:r>
                </w:p>
                <w:p w14:paraId="29E2541C" w14:textId="3C29C80C" w:rsidR="0018108F" w:rsidRDefault="0018108F" w:rsidP="001C6146">
                  <w:r>
                    <w:t xml:space="preserve">Esperando que tenga un buen </w:t>
                  </w:r>
                  <w:r w:rsidR="00450143">
                    <w:t>día</w:t>
                  </w:r>
                  <w:r>
                    <w:t xml:space="preserve"> me despido y quedo en espera de un</w:t>
                  </w:r>
                  <w:r w:rsidR="00450143">
                    <w:t xml:space="preserve">a </w:t>
                  </w:r>
                  <w:r>
                    <w:t xml:space="preserve">respuesta </w:t>
                  </w:r>
                </w:p>
                <w:p w14:paraId="701C665B" w14:textId="77777777" w:rsidR="00FC03C6" w:rsidRDefault="008A09DB" w:rsidP="00346ED4">
                  <w:pPr>
                    <w:pStyle w:val="Cierre"/>
                  </w:pPr>
                  <w:sdt>
                    <w:sdtPr>
                      <w:alias w:val="Atentamente:"/>
                      <w:tag w:val="Atentamente:"/>
                      <w:id w:val="1167130124"/>
                      <w:placeholder>
                        <w:docPart w:val="F9FBA0708F264059B8BDA7A619408C8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>
                        <w:rPr>
                          <w:lang w:bidi="es-ES"/>
                        </w:rPr>
                        <w:t>Atentamente</w:t>
                      </w:r>
                    </w:sdtContent>
                  </w:sdt>
                  <w:r w:rsidR="00FC03C6">
                    <w:rPr>
                      <w:lang w:bidi="es-ES"/>
                    </w:rPr>
                    <w:t>,</w:t>
                  </w:r>
                </w:p>
                <w:sdt>
                  <w:sdtPr>
                    <w:alias w:val="Escriba su nombre:"/>
                    <w:tag w:val="Escriba su nombre:"/>
                    <w:id w:val="-1411686888"/>
                    <w:placeholder>
                      <w:docPart w:val="B2F3C09DF4DD4DC1A194C7D291993487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EndPr/>
                  <w:sdtContent>
                    <w:p w14:paraId="0C8F9D7C" w14:textId="386EA335" w:rsidR="00FC03C6" w:rsidRPr="006C6A07" w:rsidRDefault="001C6146" w:rsidP="00346ED4">
                      <w:pPr>
                        <w:pStyle w:val="Firma"/>
                      </w:pPr>
                      <w:r>
                        <w:t>LORENA</w:t>
                      </w:r>
                    </w:p>
                  </w:sdtContent>
                </w:sdt>
              </w:tc>
            </w:tr>
          </w:tbl>
          <w:p w14:paraId="1FE7DE38" w14:textId="77777777" w:rsidR="00FC03C6" w:rsidRPr="00A85B6F" w:rsidRDefault="00FC03C6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FC03C6" w:rsidRPr="00A85B6F" w14:paraId="799A698F" w14:textId="77777777" w:rsidTr="00346ED4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1D44BE6C" w14:textId="77777777" w:rsidR="00FC03C6" w:rsidRPr="00A85B6F" w:rsidRDefault="008A09DB" w:rsidP="00346ED4">
                  <w:pPr>
                    <w:pStyle w:val="Ttulo1"/>
                  </w:pPr>
                  <w:sdt>
                    <w:sdtPr>
                      <w:alias w:val="Contacto:"/>
                      <w:tag w:val="Contacto:"/>
                      <w:id w:val="319159961"/>
                      <w:placeholder>
                        <w:docPart w:val="0303497F75EE47049DA8B0E35D95D0F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>
                        <w:rPr>
                          <w:lang w:bidi="es-ES"/>
                        </w:rPr>
                        <w:t>Contacto</w:t>
                      </w:r>
                    </w:sdtContent>
                  </w:sdt>
                </w:p>
                <w:p w14:paraId="7149F1EC" w14:textId="5A5CC4B1" w:rsidR="00FC03C6" w:rsidRPr="00FC03C6" w:rsidRDefault="001C6146" w:rsidP="00FC03C6">
                  <w:pPr>
                    <w:pStyle w:val="Ttulo2"/>
                  </w:pPr>
                  <w:r>
                    <w:t>ACOLMAN, REAL DEL VALLE</w:t>
                  </w:r>
                </w:p>
                <w:p w14:paraId="3CD2EFE2" w14:textId="57EF9ED6" w:rsidR="00FC03C6" w:rsidRPr="00FC03C6" w:rsidRDefault="001C6146" w:rsidP="00FC03C6">
                  <w:pPr>
                    <w:pStyle w:val="Ttulo2"/>
                  </w:pPr>
                  <w:r>
                    <w:t>ESTADO DE MEXICO 55883</w:t>
                  </w:r>
                </w:p>
                <w:p w14:paraId="03498267" w14:textId="1B6D23F8" w:rsidR="00FC03C6" w:rsidRPr="00FC03C6" w:rsidRDefault="001C6146" w:rsidP="00FC03C6">
                  <w:pPr>
                    <w:pStyle w:val="Ttulo2"/>
                  </w:pPr>
                  <w:r>
                    <w:t>Lorenarb6867@gmail.com</w:t>
                  </w:r>
                </w:p>
                <w:p w14:paraId="361C5FF7" w14:textId="3AC4555B" w:rsidR="00FC03C6" w:rsidRPr="00FC03C6" w:rsidRDefault="001C6146" w:rsidP="00FC03C6">
                  <w:pPr>
                    <w:pStyle w:val="Ttulo2"/>
                  </w:pPr>
                  <w:r>
                    <w:t>55 6451 2708</w:t>
                  </w:r>
                </w:p>
              </w:tc>
            </w:tr>
          </w:tbl>
          <w:p w14:paraId="33D09A32" w14:textId="77777777" w:rsidR="00FC03C6" w:rsidRPr="00A85B6F" w:rsidRDefault="00FC03C6" w:rsidP="00346ED4"/>
        </w:tc>
      </w:tr>
    </w:tbl>
    <w:p w14:paraId="0C32A317" w14:textId="77777777" w:rsidR="00BA1C17" w:rsidRPr="00FC03C6" w:rsidRDefault="00BA1C17" w:rsidP="00FC03C6"/>
    <w:sectPr w:rsidR="00BA1C17" w:rsidRPr="00FC03C6" w:rsidSect="00EB396B">
      <w:footerReference w:type="default" r:id="rId11"/>
      <w:headerReference w:type="first" r:id="rId12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EE11" w14:textId="77777777" w:rsidR="008A09DB" w:rsidRDefault="008A09DB" w:rsidP="004A7542">
      <w:pPr>
        <w:spacing w:after="0" w:line="240" w:lineRule="auto"/>
      </w:pPr>
      <w:r>
        <w:separator/>
      </w:r>
    </w:p>
  </w:endnote>
  <w:endnote w:type="continuationSeparator" w:id="0">
    <w:p w14:paraId="716A7300" w14:textId="77777777" w:rsidR="008A09DB" w:rsidRDefault="008A09DB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2F6C50" w14:textId="77777777" w:rsidR="00853CE2" w:rsidRDefault="002D075C" w:rsidP="00853CE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BA1C1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F71E8" w14:textId="77777777" w:rsidR="008A09DB" w:rsidRDefault="008A09DB" w:rsidP="004A7542">
      <w:pPr>
        <w:spacing w:after="0" w:line="240" w:lineRule="auto"/>
      </w:pPr>
      <w:r>
        <w:separator/>
      </w:r>
    </w:p>
  </w:footnote>
  <w:footnote w:type="continuationSeparator" w:id="0">
    <w:p w14:paraId="67B9E9E7" w14:textId="77777777" w:rsidR="008A09DB" w:rsidRDefault="008A09DB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Escriba su nombre:"/>
      <w:tag w:val="Escriba su nombre:"/>
      <w:id w:val="894705151"/>
      <w:placeholder/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/>
    </w:sdtPr>
    <w:sdtEndPr/>
    <w:sdtContent>
      <w:p w14:paraId="458C89A0" w14:textId="20BBBACB" w:rsidR="00315E92" w:rsidRDefault="001C6146">
        <w:pPr>
          <w:pStyle w:val="Encabezado"/>
        </w:pPr>
        <w:r>
          <w:t>LORENA RAMIREZ BAUTISTA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46"/>
    <w:rsid w:val="00011C73"/>
    <w:rsid w:val="000B7692"/>
    <w:rsid w:val="000E568C"/>
    <w:rsid w:val="000F138F"/>
    <w:rsid w:val="0018108F"/>
    <w:rsid w:val="001C6146"/>
    <w:rsid w:val="00210152"/>
    <w:rsid w:val="00293B83"/>
    <w:rsid w:val="002D075C"/>
    <w:rsid w:val="00315E92"/>
    <w:rsid w:val="003160AF"/>
    <w:rsid w:val="00367C87"/>
    <w:rsid w:val="0038036D"/>
    <w:rsid w:val="00396B97"/>
    <w:rsid w:val="00436370"/>
    <w:rsid w:val="00450143"/>
    <w:rsid w:val="004A7542"/>
    <w:rsid w:val="0059680C"/>
    <w:rsid w:val="005C0304"/>
    <w:rsid w:val="006450A9"/>
    <w:rsid w:val="006A3CE7"/>
    <w:rsid w:val="00775AD5"/>
    <w:rsid w:val="007A28FB"/>
    <w:rsid w:val="008901F5"/>
    <w:rsid w:val="008A09DB"/>
    <w:rsid w:val="009A61FA"/>
    <w:rsid w:val="00B01A16"/>
    <w:rsid w:val="00B077D9"/>
    <w:rsid w:val="00B448CC"/>
    <w:rsid w:val="00BA1C17"/>
    <w:rsid w:val="00C43682"/>
    <w:rsid w:val="00EB396B"/>
    <w:rsid w:val="00FC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7B0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s-ES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38F"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396B97"/>
    <w:pPr>
      <w:keepNext/>
      <w:keepLines/>
      <w:spacing w:before="360"/>
      <w:contextualSpacing/>
      <w:jc w:val="center"/>
      <w:outlineLvl w:val="0"/>
    </w:pPr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6B97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13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96B97"/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6B97"/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C03C6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  <w:jc w:val="center"/>
    </w:pPr>
    <w:rPr>
      <w:caps/>
      <w:color w:val="404040" w:themeColor="text1" w:themeTint="BF"/>
      <w:spacing w:val="80"/>
      <w:sz w:val="46"/>
    </w:rPr>
  </w:style>
  <w:style w:type="character" w:customStyle="1" w:styleId="EncabezadoCar">
    <w:name w:val="Encabezado Car"/>
    <w:basedOn w:val="Fuentedeprrafopredeter"/>
    <w:link w:val="Encabezado"/>
    <w:uiPriority w:val="99"/>
    <w:rsid w:val="00FC03C6"/>
    <w:rPr>
      <w:caps/>
      <w:color w:val="404040" w:themeColor="text1" w:themeTint="BF"/>
      <w:spacing w:val="80"/>
      <w:sz w:val="46"/>
    </w:rPr>
  </w:style>
  <w:style w:type="paragraph" w:styleId="Piedepgina">
    <w:name w:val="footer"/>
    <w:basedOn w:val="Normal"/>
    <w:link w:val="PiedepginaCar"/>
    <w:uiPriority w:val="99"/>
    <w:unhideWhenUsed/>
    <w:rsid w:val="00FC03C6"/>
    <w:pPr>
      <w:spacing w:after="0"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3C6"/>
  </w:style>
  <w:style w:type="paragraph" w:styleId="Sinespaciad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cterdegrfico"/>
    <w:uiPriority w:val="10"/>
    <w:qFormat/>
    <w:rsid w:val="004A7542"/>
  </w:style>
  <w:style w:type="character" w:customStyle="1" w:styleId="Carcterdegrfico">
    <w:name w:val="Carácter de gráfico"/>
    <w:basedOn w:val="Fuentedeprrafopredeter"/>
    <w:link w:val="Grfico"/>
    <w:uiPriority w:val="10"/>
    <w:rsid w:val="004A7542"/>
  </w:style>
  <w:style w:type="character" w:styleId="Textodelmarcadordeposicin">
    <w:name w:val="Placeholder Text"/>
    <w:basedOn w:val="Fuentedeprrafopredeter"/>
    <w:uiPriority w:val="99"/>
    <w:semiHidden/>
    <w:rsid w:val="004A7542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D075C"/>
    <w:rPr>
      <w:i/>
      <w:iCs/>
      <w:color w:val="806000" w:themeColor="accent4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D075C"/>
    <w:rPr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75C"/>
    <w:rPr>
      <w:rFonts w:ascii="Segoe UI" w:hAnsi="Segoe UI" w:cs="Segoe UI"/>
      <w:szCs w:val="1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D075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D075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075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07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075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075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D075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D075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5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D075C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D075C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12"/>
    <w:qFormat/>
    <w:rsid w:val="00FC03C6"/>
    <w:pPr>
      <w:spacing w:after="120"/>
    </w:pPr>
  </w:style>
  <w:style w:type="character" w:customStyle="1" w:styleId="SaludoCar">
    <w:name w:val="Saludo Car"/>
    <w:basedOn w:val="Fuentedeprrafopredeter"/>
    <w:link w:val="Saludo"/>
    <w:uiPriority w:val="12"/>
    <w:rsid w:val="00FC03C6"/>
  </w:style>
  <w:style w:type="paragraph" w:styleId="Cierre">
    <w:name w:val="Closing"/>
    <w:basedOn w:val="Normal"/>
    <w:next w:val="Firma"/>
    <w:link w:val="CierreCar"/>
    <w:uiPriority w:val="13"/>
    <w:qFormat/>
    <w:rsid w:val="00FC03C6"/>
    <w:pPr>
      <w:spacing w:before="360" w:after="120"/>
      <w:contextualSpacing/>
    </w:pPr>
  </w:style>
  <w:style w:type="character" w:customStyle="1" w:styleId="CierreCar">
    <w:name w:val="Cierre Car"/>
    <w:basedOn w:val="Fuentedeprrafopredeter"/>
    <w:link w:val="Cierre"/>
    <w:uiPriority w:val="13"/>
    <w:rsid w:val="00FC03C6"/>
  </w:style>
  <w:style w:type="paragraph" w:styleId="Firma">
    <w:name w:val="Signature"/>
    <w:basedOn w:val="Normal"/>
    <w:next w:val="Normal"/>
    <w:link w:val="FirmaCar"/>
    <w:uiPriority w:val="14"/>
    <w:qFormat/>
    <w:rsid w:val="00FC03C6"/>
    <w:pPr>
      <w:spacing w:after="120" w:line="240" w:lineRule="auto"/>
    </w:pPr>
  </w:style>
  <w:style w:type="character" w:customStyle="1" w:styleId="FirmaCar">
    <w:name w:val="Firma Car"/>
    <w:basedOn w:val="Fuentedeprrafopredeter"/>
    <w:link w:val="Firma"/>
    <w:uiPriority w:val="14"/>
    <w:rsid w:val="00FC03C6"/>
  </w:style>
  <w:style w:type="paragraph" w:styleId="Fecha">
    <w:name w:val="Date"/>
    <w:basedOn w:val="Normal"/>
    <w:next w:val="Normal"/>
    <w:link w:val="FechaCar"/>
    <w:uiPriority w:val="11"/>
    <w:qFormat/>
    <w:rsid w:val="00FC03C6"/>
    <w:pPr>
      <w:spacing w:after="560"/>
    </w:pPr>
  </w:style>
  <w:style w:type="character" w:customStyle="1" w:styleId="FechaCar">
    <w:name w:val="Fecha Car"/>
    <w:basedOn w:val="Fuentedeprrafopredeter"/>
    <w:link w:val="Fecha"/>
    <w:uiPriority w:val="11"/>
    <w:rsid w:val="00FC03C6"/>
  </w:style>
  <w:style w:type="character" w:customStyle="1" w:styleId="Ttulo9Car">
    <w:name w:val="Título 9 Car"/>
    <w:basedOn w:val="Fuentedeprrafopredeter"/>
    <w:link w:val="Ttulo9"/>
    <w:uiPriority w:val="9"/>
    <w:semiHidden/>
    <w:rsid w:val="000F138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F138F"/>
    <w:pPr>
      <w:spacing w:after="200" w:line="240" w:lineRule="auto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Roaming\Microsoft\Templates\Carta%20de%20presentaci&#243;n%20impoluta%20dise&#241;ada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283E80123E4CF8A2179F3EBE9B1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E354D-364E-46AF-BEB4-E23B8FC57721}"/>
      </w:docPartPr>
      <w:docPartBody>
        <w:p w:rsidR="00000000" w:rsidRDefault="00CA4BB3">
          <w:pPr>
            <w:pStyle w:val="7B283E80123E4CF8A2179F3EBE9B1F58"/>
          </w:pPr>
          <w:r>
            <w:rPr>
              <w:lang w:bidi="es-ES"/>
            </w:rPr>
            <w:t>Nombre del destinatario</w:t>
          </w:r>
        </w:p>
      </w:docPartBody>
    </w:docPart>
    <w:docPart>
      <w:docPartPr>
        <w:name w:val="EAB9E2799CD9420C8351921C8797D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16BC5-E5AC-48B9-A101-9AEA8B9B3B83}"/>
      </w:docPartPr>
      <w:docPartBody>
        <w:p w:rsidR="00000000" w:rsidRDefault="00CA4BB3">
          <w:pPr>
            <w:pStyle w:val="EAB9E2799CD9420C8351921C8797D727"/>
          </w:pPr>
          <w:r>
            <w:rPr>
              <w:lang w:bidi="es-ES"/>
            </w:rPr>
            <w:t>nombre del destinatario</w:t>
          </w:r>
        </w:p>
      </w:docPartBody>
    </w:docPart>
    <w:docPart>
      <w:docPartPr>
        <w:name w:val="F9FBA0708F264059B8BDA7A619408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A0983-27CF-4A1B-8B25-AD41B077BEC9}"/>
      </w:docPartPr>
      <w:docPartBody>
        <w:p w:rsidR="00000000" w:rsidRDefault="00CA4BB3">
          <w:pPr>
            <w:pStyle w:val="F9FBA0708F264059B8BDA7A619408C8B"/>
          </w:pPr>
          <w:r>
            <w:rPr>
              <w:lang w:bidi="es-ES"/>
            </w:rPr>
            <w:t>Atentamente</w:t>
          </w:r>
        </w:p>
      </w:docPartBody>
    </w:docPart>
    <w:docPart>
      <w:docPartPr>
        <w:name w:val="B2F3C09DF4DD4DC1A194C7D291993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B1047-F2DA-48D5-90E2-080F391CE4C4}"/>
      </w:docPartPr>
      <w:docPartBody>
        <w:p w:rsidR="00000000" w:rsidRDefault="00CA4BB3">
          <w:pPr>
            <w:pStyle w:val="B2F3C09DF4DD4DC1A194C7D291993487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0303497F75EE47049DA8B0E35D95D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40AD5-0E21-4F46-A9A1-094B7190B1BD}"/>
      </w:docPartPr>
      <w:docPartBody>
        <w:p w:rsidR="00000000" w:rsidRDefault="00CA4BB3">
          <w:pPr>
            <w:pStyle w:val="0303497F75EE47049DA8B0E35D95D0FA"/>
          </w:pPr>
          <w:r>
            <w:rPr>
              <w:lang w:bidi="es-ES"/>
            </w:rPr>
            <w:t>Contacto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B3"/>
    <w:rsid w:val="00CA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283E80123E4CF8A2179F3EBE9B1F58">
    <w:name w:val="7B283E80123E4CF8A2179F3EBE9B1F58"/>
  </w:style>
  <w:style w:type="paragraph" w:customStyle="1" w:styleId="3A016057E1904563926EA9F59285E76A">
    <w:name w:val="3A016057E1904563926EA9F59285E76A"/>
  </w:style>
  <w:style w:type="paragraph" w:customStyle="1" w:styleId="6E98E5E7E5C546D18A04C131BD67FAEB">
    <w:name w:val="6E98E5E7E5C546D18A04C131BD67FAEB"/>
  </w:style>
  <w:style w:type="paragraph" w:customStyle="1" w:styleId="F0ED50F5DECE40FD92099973A545B11D">
    <w:name w:val="F0ED50F5DECE40FD92099973A545B11D"/>
  </w:style>
  <w:style w:type="paragraph" w:customStyle="1" w:styleId="B03A322DA20A434D88EAC65DD1597308">
    <w:name w:val="B03A322DA20A434D88EAC65DD1597308"/>
  </w:style>
  <w:style w:type="paragraph" w:customStyle="1" w:styleId="18F108F10F2C4BB0AB303563A2EDDA67">
    <w:name w:val="18F108F10F2C4BB0AB303563A2EDDA67"/>
  </w:style>
  <w:style w:type="paragraph" w:customStyle="1" w:styleId="EAB9E2799CD9420C8351921C8797D727">
    <w:name w:val="EAB9E2799CD9420C8351921C8797D727"/>
  </w:style>
  <w:style w:type="paragraph" w:customStyle="1" w:styleId="70CD90B7A0BC4000A87F026ED4219852">
    <w:name w:val="70CD90B7A0BC4000A87F026ED4219852"/>
  </w:style>
  <w:style w:type="paragraph" w:customStyle="1" w:styleId="F9FBA0708F264059B8BDA7A619408C8B">
    <w:name w:val="F9FBA0708F264059B8BDA7A619408C8B"/>
  </w:style>
  <w:style w:type="paragraph" w:customStyle="1" w:styleId="B2F3C09DF4DD4DC1A194C7D291993487">
    <w:name w:val="B2F3C09DF4DD4DC1A194C7D291993487"/>
  </w:style>
  <w:style w:type="paragraph" w:customStyle="1" w:styleId="0303497F75EE47049DA8B0E35D95D0FA">
    <w:name w:val="0303497F75EE47049DA8B0E35D95D0FA"/>
  </w:style>
  <w:style w:type="paragraph" w:customStyle="1" w:styleId="503042978B22405DAF9DBF680E1EF2EA">
    <w:name w:val="503042978B22405DAF9DBF680E1EF2EA"/>
  </w:style>
  <w:style w:type="paragraph" w:customStyle="1" w:styleId="E26FECA7FB4D4F89AC3EB57C46C4528C">
    <w:name w:val="E26FECA7FB4D4F89AC3EB57C46C4528C"/>
  </w:style>
  <w:style w:type="paragraph" w:customStyle="1" w:styleId="6A0882B86CD24944A756974A26B648B8">
    <w:name w:val="6A0882B86CD24944A756974A26B648B8"/>
  </w:style>
  <w:style w:type="paragraph" w:customStyle="1" w:styleId="C5D77696ECD442019B6C973CDEBE4CD5">
    <w:name w:val="C5D77696ECD442019B6C973CDEBE4C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overPageProperties xmlns="http://schemas.microsoft.com/office/2006/coverPageProps">
  <PublishDate/>
  <Abstract/>
  <CompanyAddress/>
  <CompanyPhone/>
  <CompanyFax>GERARDO RAMIREZ ORTEGA</CompanyFax>
  <CompanyEmail/>
</CoverPageProperties>
</file>

<file path=customXml/itemProps1.xml><?xml version="1.0" encoding="utf-8"?>
<ds:datastoreItem xmlns:ds="http://schemas.openxmlformats.org/officeDocument/2006/customXml" ds:itemID="{104D6BB8-742C-48D9-BBB0-D3D5FA3CBF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F9AE55-15C4-43C0-B507-DB6E23DBC0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46C6E8-CC13-416F-A246-7F474A39ED4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impoluta diseñada por MOO</Template>
  <TotalTime>0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LORENA</cp:keywords>
  <dc:description/>
  <cp:lastModifiedBy/>
  <cp:revision>1</cp:revision>
  <dcterms:created xsi:type="dcterms:W3CDTF">2025-09-09T16:06:00Z</dcterms:created>
  <dcterms:modified xsi:type="dcterms:W3CDTF">2025-09-09T16:27:00Z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